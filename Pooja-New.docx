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7"/>
        <w:gridCol w:w="3108"/>
        <w:gridCol w:w="3095"/>
      </w:tblGrid>
      <w:tr w:rsidR="00F316AD" w:rsidRPr="001700F2" w14:paraId="30AF5A1B" w14:textId="77777777" w:rsidTr="0040233B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32B72C58" w14:textId="77777777" w:rsidR="00F316AD" w:rsidRPr="001700F2" w:rsidRDefault="001F319C" w:rsidP="00F316AD">
            <w:pPr>
              <w:pStyle w:val="Title"/>
            </w:pPr>
            <w:sdt>
              <w:sdtPr>
                <w:id w:val="2024505928"/>
                <w:placeholder>
                  <w:docPart w:val="D94F8BC427BC4105B42A9EE352CCFAB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YOUR NAME</w:t>
                </w:r>
              </w:sdtContent>
            </w:sdt>
            <w:r w:rsidR="00D20DA9" w:rsidRPr="001700F2">
              <w:t xml:space="preserve"> </w:t>
            </w:r>
            <w:sdt>
              <w:sdtPr>
                <w:id w:val="873274106"/>
                <w:placeholder>
                  <w:docPart w:val="ADA2308BEA5D4A36ABD5C1F44F116A8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SURNAME</w:t>
                </w:r>
              </w:sdtContent>
            </w:sdt>
          </w:p>
          <w:p w14:paraId="382CFB3E" w14:textId="77777777" w:rsidR="00F316AD" w:rsidRPr="001700F2" w:rsidRDefault="001F319C" w:rsidP="00D20DA9">
            <w:pPr>
              <w:pStyle w:val="Subtitle"/>
            </w:pPr>
            <w:sdt>
              <w:sdtPr>
                <w:id w:val="933789011"/>
                <w:placeholder>
                  <w:docPart w:val="78FF895FA2DB47558B92DA83B9ACCEB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ASSISTANT MANAGER</w:t>
                </w:r>
              </w:sdtContent>
            </w:sdt>
            <w:r w:rsidR="00F316AD" w:rsidRPr="001700F2">
              <w:t xml:space="preserve"> </w:t>
            </w:r>
          </w:p>
        </w:tc>
      </w:tr>
      <w:tr w:rsidR="00F316AD" w:rsidRPr="001700F2" w14:paraId="10AD7FD6" w14:textId="77777777" w:rsidTr="00CD50FD">
        <w:trPr>
          <w:trHeight w:val="735"/>
        </w:trPr>
        <w:tc>
          <w:tcPr>
            <w:tcW w:w="3097" w:type="dxa"/>
            <w:tcBorders>
              <w:top w:val="single" w:sz="24" w:space="0" w:color="BF9268" w:themeColor="accent2"/>
            </w:tcBorders>
            <w:vAlign w:val="center"/>
          </w:tcPr>
          <w:p w14:paraId="52209CD1" w14:textId="77777777" w:rsidR="00F316AD" w:rsidRPr="001700F2" w:rsidRDefault="001F319C" w:rsidP="00D20DA9">
            <w:pPr>
              <w:jc w:val="center"/>
            </w:pPr>
            <w:sdt>
              <w:sdtPr>
                <w:id w:val="-95635898"/>
                <w:placeholder>
                  <w:docPart w:val="5886029E49D94E2FB2547139FC5DFA0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[Address]</w:t>
                </w:r>
              </w:sdtContent>
            </w:sdt>
          </w:p>
        </w:tc>
        <w:tc>
          <w:tcPr>
            <w:tcW w:w="3108" w:type="dxa"/>
            <w:tcBorders>
              <w:top w:val="single" w:sz="24" w:space="0" w:color="BF9268" w:themeColor="accent2"/>
            </w:tcBorders>
            <w:vAlign w:val="center"/>
          </w:tcPr>
          <w:p w14:paraId="482CE40E" w14:textId="77777777" w:rsidR="00F316AD" w:rsidRPr="001700F2" w:rsidRDefault="001F319C" w:rsidP="00D20DA9">
            <w:pPr>
              <w:jc w:val="center"/>
            </w:pPr>
            <w:sdt>
              <w:sdtPr>
                <w:id w:val="2016106680"/>
                <w:placeholder>
                  <w:docPart w:val="40EE073159F84E57812116D4F531C2E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[Phone]</w:t>
                </w:r>
              </w:sdtContent>
            </w:sdt>
          </w:p>
        </w:tc>
        <w:tc>
          <w:tcPr>
            <w:tcW w:w="3095" w:type="dxa"/>
            <w:tcBorders>
              <w:top w:val="single" w:sz="24" w:space="0" w:color="BF9268" w:themeColor="accent2"/>
            </w:tcBorders>
            <w:vAlign w:val="center"/>
          </w:tcPr>
          <w:p w14:paraId="7D35B6AA" w14:textId="77777777" w:rsidR="00F316AD" w:rsidRPr="001700F2" w:rsidRDefault="001F319C" w:rsidP="00D20DA9">
            <w:pPr>
              <w:jc w:val="center"/>
            </w:pPr>
            <w:sdt>
              <w:sdtPr>
                <w:id w:val="242768074"/>
                <w:placeholder>
                  <w:docPart w:val="3656BBB879154D269FDDDDDE85000A5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[Email]</w:t>
                </w:r>
              </w:sdtContent>
            </w:sdt>
            <w:r w:rsidR="00D20DA9" w:rsidRPr="001700F2">
              <w:t xml:space="preserve"> </w:t>
            </w:r>
          </w:p>
        </w:tc>
      </w:tr>
      <w:tr w:rsidR="00CD50FD" w:rsidRPr="001700F2" w14:paraId="4CEEC3EB" w14:textId="77777777" w:rsidTr="00CD50FD">
        <w:trPr>
          <w:trHeight w:val="21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14:paraId="6B0DF3C1" w14:textId="77777777" w:rsidR="00CD50FD" w:rsidRPr="001700F2" w:rsidRDefault="00CD50FD" w:rsidP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114D2A1A" w14:textId="77777777" w:rsidR="00CD50FD" w:rsidRPr="001700F2" w:rsidRDefault="001F319C" w:rsidP="00D20DA9">
            <w:pPr>
              <w:pStyle w:val="Heading1"/>
            </w:pPr>
            <w:sdt>
              <w:sdtPr>
                <w:id w:val="1460613821"/>
                <w:placeholder>
                  <w:docPart w:val="70D55589015A40AAB8F4C23481E87AA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5854EC01" w14:textId="77777777" w:rsidR="00CD50FD" w:rsidRPr="001700F2" w:rsidRDefault="00CD50FD"/>
        </w:tc>
      </w:tr>
      <w:tr w:rsidR="00CD50FD" w:rsidRPr="001700F2" w14:paraId="282B8829" w14:textId="77777777" w:rsidTr="00CD50FD">
        <w:trPr>
          <w:trHeight w:val="21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14:paraId="7EDEFB3D" w14:textId="77777777" w:rsidR="00CD50FD" w:rsidRPr="001700F2" w:rsidRDefault="00CD50FD" w:rsidP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4B595071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  <w:tcBorders>
              <w:top w:val="single" w:sz="18" w:space="0" w:color="BF9268" w:themeColor="accent2"/>
            </w:tcBorders>
          </w:tcPr>
          <w:p w14:paraId="3C6FCD80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646AF93B" w14:textId="77777777" w:rsidTr="0040233B">
        <w:trPr>
          <w:trHeight w:val="1180"/>
        </w:trPr>
        <w:tc>
          <w:tcPr>
            <w:tcW w:w="9300" w:type="dxa"/>
            <w:gridSpan w:val="3"/>
            <w:vAlign w:val="center"/>
          </w:tcPr>
          <w:p w14:paraId="29134C83" w14:textId="4F3B074E" w:rsidR="0040233B" w:rsidRPr="001700F2" w:rsidRDefault="00052981" w:rsidP="00052981">
            <w:pPr>
              <w:pStyle w:val="Text"/>
            </w:pPr>
            <w:r w:rsidRPr="00052981">
              <w:rPr>
                <w:rFonts w:ascii="Ovo" w:hAnsi="Ovo" w:cs="Ovo"/>
                <w:color w:val="000000"/>
                <w:sz w:val="24"/>
                <w:lang w:val="en-AU"/>
              </w:rPr>
              <w:t xml:space="preserve">A highly driven project management professional with over </w:t>
            </w:r>
            <w:r>
              <w:rPr>
                <w:rFonts w:ascii="Ovo" w:hAnsi="Ovo" w:cs="Ovo"/>
                <w:color w:val="000000"/>
                <w:sz w:val="24"/>
                <w:lang w:val="en-AU"/>
              </w:rPr>
              <w:t>7</w:t>
            </w:r>
            <w:r w:rsidRPr="00052981">
              <w:rPr>
                <w:rFonts w:ascii="Ovo" w:hAnsi="Ovo" w:cs="Ovo"/>
                <w:color w:val="000000"/>
                <w:sz w:val="24"/>
                <w:lang w:val="en-AU"/>
              </w:rPr>
              <w:t xml:space="preserve">+ </w:t>
            </w:r>
            <w:r w:rsidRPr="00052981">
              <w:rPr>
                <w:rFonts w:ascii="Ovo" w:hAnsi="Ovo" w:cs="Ovo"/>
                <w:color w:val="000000"/>
                <w:sz w:val="24"/>
                <w:lang w:val="en-AU"/>
              </w:rPr>
              <w:t>years’ experience</w:t>
            </w:r>
            <w:r w:rsidRPr="00052981">
              <w:rPr>
                <w:rFonts w:ascii="Ovo" w:hAnsi="Ovo" w:cs="Ovo"/>
                <w:color w:val="000000"/>
                <w:sz w:val="24"/>
                <w:lang w:val="en-AU"/>
              </w:rPr>
              <w:t xml:space="preserve"> in</w:t>
            </w:r>
            <w:r>
              <w:rPr>
                <w:rFonts w:ascii="Ovo" w:hAnsi="Ovo" w:cs="Ovo"/>
                <w:color w:val="000000"/>
                <w:sz w:val="24"/>
                <w:lang w:val="en-AU"/>
              </w:rPr>
              <w:t xml:space="preserve"> </w:t>
            </w:r>
            <w:r w:rsidRPr="00052981">
              <w:rPr>
                <w:rFonts w:ascii="Ovo" w:hAnsi="Ovo" w:cs="Ovo"/>
                <w:color w:val="000000"/>
                <w:sz w:val="24"/>
                <w:lang w:val="en-AU"/>
              </w:rPr>
              <w:t>automotive manufacturing, process and facility planning with focus on new</w:t>
            </w:r>
            <w:r>
              <w:rPr>
                <w:rFonts w:ascii="Ovo" w:hAnsi="Ovo" w:cs="Ovo"/>
                <w:color w:val="000000"/>
                <w:sz w:val="24"/>
                <w:lang w:val="en-AU"/>
              </w:rPr>
              <w:t xml:space="preserve"> </w:t>
            </w:r>
            <w:r w:rsidRPr="00052981">
              <w:rPr>
                <w:rFonts w:ascii="Ovo" w:hAnsi="Ovo" w:cs="Ovo"/>
                <w:color w:val="000000"/>
                <w:sz w:val="24"/>
                <w:lang w:val="en-AU"/>
              </w:rPr>
              <w:t>technology</w:t>
            </w:r>
            <w:r>
              <w:rPr>
                <w:rFonts w:ascii="Ovo" w:hAnsi="Ovo" w:cs="Ovo"/>
                <w:color w:val="000000"/>
                <w:sz w:val="24"/>
                <w:lang w:val="en-AU"/>
              </w:rPr>
              <w:t xml:space="preserve"> </w:t>
            </w:r>
            <w:r w:rsidRPr="00052981">
              <w:rPr>
                <w:rFonts w:ascii="Ovo" w:hAnsi="Ovo" w:cs="Ovo"/>
                <w:color w:val="000000"/>
                <w:sz w:val="24"/>
                <w:lang w:val="en-AU"/>
              </w:rPr>
              <w:t>integration, data driven process optimisation and capacity expansion</w:t>
            </w:r>
            <w:r>
              <w:rPr>
                <w:rFonts w:ascii="Ovo" w:hAnsi="Ovo" w:cs="Ovo"/>
                <w:color w:val="000000"/>
                <w:sz w:val="24"/>
                <w:lang w:val="en-AU"/>
              </w:rPr>
              <w:t xml:space="preserve"> </w:t>
            </w:r>
            <w:r w:rsidRPr="00052981">
              <w:rPr>
                <w:rFonts w:ascii="Ovo" w:hAnsi="Ovo" w:cs="Ovo"/>
                <w:color w:val="000000"/>
                <w:sz w:val="24"/>
                <w:lang w:val="en-AU"/>
              </w:rPr>
              <w:t>projects.</w:t>
            </w:r>
          </w:p>
        </w:tc>
      </w:tr>
      <w:tr w:rsidR="00CD50FD" w:rsidRPr="001700F2" w14:paraId="37C2678A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76E83CC0" w14:textId="77777777" w:rsidR="00CD50FD" w:rsidRPr="001700F2" w:rsidRDefault="001F319C" w:rsidP="00D20DA9">
            <w:pPr>
              <w:pStyle w:val="Heading2"/>
            </w:pPr>
            <w:sdt>
              <w:sdtPr>
                <w:id w:val="-1907296240"/>
                <w:placeholder>
                  <w:docPart w:val="72E42A44EF1A4B31892900599E7F0C2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7C160C884B49452691F7FEC1B1CAB045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466F764E" w14:textId="77777777" w:rsidR="00CD50FD" w:rsidRPr="001700F2" w:rsidRDefault="001F319C" w:rsidP="00D20DA9">
            <w:pPr>
              <w:pStyle w:val="Heading1"/>
            </w:pPr>
            <w:sdt>
              <w:sdtPr>
                <w:id w:val="-1748876717"/>
                <w:placeholder>
                  <w:docPart w:val="97DD83FDA1E345ABBD3B01172669497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3D1A5F2F" w14:textId="77777777" w:rsidR="00CD50FD" w:rsidRPr="001700F2" w:rsidRDefault="00CD50FD"/>
        </w:tc>
      </w:tr>
      <w:tr w:rsidR="00CD50FD" w:rsidRPr="001700F2" w14:paraId="1EF615E5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380AEE54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1665D426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</w:tcPr>
          <w:p w14:paraId="5B888228" w14:textId="77777777" w:rsidR="00CD50FD" w:rsidRPr="001700F2" w:rsidRDefault="00CD50FD"/>
        </w:tc>
      </w:tr>
      <w:tr w:rsidR="0040233B" w:rsidRPr="001700F2" w14:paraId="05A76A58" w14:textId="77777777" w:rsidTr="00CD50FD">
        <w:trPr>
          <w:trHeight w:val="3403"/>
        </w:trPr>
        <w:tc>
          <w:tcPr>
            <w:tcW w:w="3097" w:type="dxa"/>
            <w:shd w:val="clear" w:color="auto" w:fill="F2F2F2" w:themeFill="background1" w:themeFillShade="F2"/>
          </w:tcPr>
          <w:p w14:paraId="61B2B21A" w14:textId="77777777" w:rsidR="0040233B" w:rsidRPr="001700F2" w:rsidRDefault="0040233B" w:rsidP="0040233B">
            <w:pPr>
              <w:pStyle w:val="Text"/>
            </w:pPr>
          </w:p>
          <w:p w14:paraId="0385119A" w14:textId="1CADFD79" w:rsidR="00D20DA9" w:rsidRDefault="00052981" w:rsidP="00052981">
            <w:pPr>
              <w:pStyle w:val="Text"/>
            </w:pPr>
            <w:r>
              <w:t xml:space="preserve">B.E – AMIE </w:t>
            </w:r>
            <w:proofErr w:type="gramStart"/>
            <w:r>
              <w:t>( 2019</w:t>
            </w:r>
            <w:proofErr w:type="gramEnd"/>
            <w:r>
              <w:t xml:space="preserve"> ) – 7.67</w:t>
            </w:r>
          </w:p>
          <w:p w14:paraId="59E1DCB4" w14:textId="095117B0" w:rsidR="00052981" w:rsidRDefault="00052981" w:rsidP="00052981">
            <w:pPr>
              <w:pStyle w:val="Text"/>
            </w:pPr>
            <w:r>
              <w:t xml:space="preserve">Diploma </w:t>
            </w:r>
            <w:proofErr w:type="gramStart"/>
            <w:r>
              <w:t>( Mechanical</w:t>
            </w:r>
            <w:proofErr w:type="gramEnd"/>
            <w:r>
              <w:t xml:space="preserve"> Engineering ) – Govt. Polytechnic College, Jodhpur ( 2014 ) – 7.40</w:t>
            </w:r>
          </w:p>
          <w:p w14:paraId="07068306" w14:textId="57D56E28" w:rsidR="00052981" w:rsidRPr="00052981" w:rsidRDefault="00052981" w:rsidP="00052981">
            <w:pPr>
              <w:pStyle w:val="Text"/>
            </w:pPr>
            <w:r>
              <w:t xml:space="preserve">High School – APS, Jodhpur </w:t>
            </w:r>
            <w:proofErr w:type="gramStart"/>
            <w:r>
              <w:t>( 2011</w:t>
            </w:r>
            <w:proofErr w:type="gramEnd"/>
            <w:r>
              <w:t xml:space="preserve"> ) – 8.00 </w:t>
            </w:r>
          </w:p>
          <w:p w14:paraId="2301038F" w14:textId="77777777" w:rsidR="00D20DA9" w:rsidRPr="001700F2" w:rsidRDefault="00D20DA9" w:rsidP="0040233B">
            <w:pPr>
              <w:pStyle w:val="Text"/>
            </w:pPr>
          </w:p>
        </w:tc>
        <w:tc>
          <w:tcPr>
            <w:tcW w:w="6203" w:type="dxa"/>
            <w:gridSpan w:val="2"/>
            <w:vAlign w:val="center"/>
          </w:tcPr>
          <w:p w14:paraId="78F24AC7" w14:textId="5F2665AC" w:rsidR="00D20DA9" w:rsidRPr="001700F2" w:rsidRDefault="005F6616" w:rsidP="00D20DA9">
            <w:pPr>
              <w:pStyle w:val="SmallText"/>
            </w:pPr>
            <w:r>
              <w:t>2020-Present</w:t>
            </w:r>
          </w:p>
          <w:p w14:paraId="022BBF97" w14:textId="1B871FBA" w:rsidR="00D20DA9" w:rsidRPr="001700F2" w:rsidRDefault="005F6616" w:rsidP="00D20DA9">
            <w:pPr>
              <w:pStyle w:val="Text"/>
            </w:pPr>
            <w:r>
              <w:t>Assistant Manager</w:t>
            </w:r>
            <w:r w:rsidR="00D20DA9" w:rsidRPr="001700F2">
              <w:t xml:space="preserve"> </w:t>
            </w:r>
            <w:r w:rsidR="00D20DA9" w:rsidRPr="00914100">
              <w:rPr>
                <w:color w:val="595959" w:themeColor="text1" w:themeTint="A6"/>
              </w:rPr>
              <w:t xml:space="preserve">• </w:t>
            </w:r>
            <w:r>
              <w:t>Project Management – Manufacturing Engineering</w:t>
            </w:r>
            <w:r w:rsidR="00D20DA9" w:rsidRPr="001700F2">
              <w:t xml:space="preserve"> </w:t>
            </w:r>
            <w:r w:rsidR="00D20DA9" w:rsidRPr="00914100">
              <w:rPr>
                <w:color w:val="595959" w:themeColor="text1" w:themeTint="A6"/>
              </w:rPr>
              <w:t xml:space="preserve">• </w:t>
            </w:r>
            <w:r>
              <w:t>Maruti Suzuki India Limited</w:t>
            </w:r>
          </w:p>
          <w:p w14:paraId="795680ED" w14:textId="069CFE89" w:rsidR="005F6616" w:rsidRPr="005F6616" w:rsidRDefault="00D20DA9" w:rsidP="005F6616">
            <w:pPr>
              <w:pStyle w:val="Text"/>
            </w:pPr>
            <w:r w:rsidRPr="001700F2">
              <w:rPr>
                <w:sz w:val="21"/>
              </w:rPr>
              <w:t xml:space="preserve"> </w:t>
            </w:r>
          </w:p>
          <w:p w14:paraId="34E01F48" w14:textId="2FDE0CD8" w:rsidR="00D20DA9" w:rsidRPr="001700F2" w:rsidRDefault="005F6616" w:rsidP="00D20DA9">
            <w:pPr>
              <w:pStyle w:val="SmallText"/>
            </w:pPr>
            <w:r>
              <w:t>2018-2020</w:t>
            </w:r>
          </w:p>
          <w:p w14:paraId="151CD8FD" w14:textId="4FD5BC28" w:rsidR="00D20DA9" w:rsidRPr="001700F2" w:rsidRDefault="005F6616" w:rsidP="00D20DA9">
            <w:pPr>
              <w:pStyle w:val="Text"/>
            </w:pPr>
            <w:r>
              <w:t>Engineer</w:t>
            </w:r>
            <w:r w:rsidR="00D20DA9" w:rsidRPr="001700F2">
              <w:t xml:space="preserve"> </w:t>
            </w:r>
            <w:r w:rsidR="00D20DA9" w:rsidRPr="00914100">
              <w:rPr>
                <w:color w:val="595959" w:themeColor="text1" w:themeTint="A6"/>
              </w:rPr>
              <w:t xml:space="preserve">• </w:t>
            </w:r>
            <w:r>
              <w:t>Project Management – Manufacturing Engineering</w:t>
            </w:r>
            <w:r w:rsidR="00D20DA9" w:rsidRPr="001700F2">
              <w:t xml:space="preserve"> </w:t>
            </w:r>
            <w:r w:rsidR="00D20DA9" w:rsidRPr="00914100">
              <w:rPr>
                <w:color w:val="595959" w:themeColor="text1" w:themeTint="A6"/>
              </w:rPr>
              <w:t xml:space="preserve">• </w:t>
            </w:r>
            <w:r>
              <w:t>Maruti Suzuki India Limited</w:t>
            </w:r>
          </w:p>
          <w:p w14:paraId="0EBD0E7F" w14:textId="77777777" w:rsidR="0040233B" w:rsidRPr="001700F2" w:rsidRDefault="00D20DA9" w:rsidP="00D20DA9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  <w:p w14:paraId="05E1D48A" w14:textId="6C8EDB4B" w:rsidR="0040233B" w:rsidRPr="001700F2" w:rsidRDefault="005F6616" w:rsidP="0040233B">
            <w:pPr>
              <w:pStyle w:val="SmallText"/>
            </w:pPr>
            <w:r>
              <w:t>2015-2018</w:t>
            </w:r>
          </w:p>
          <w:p w14:paraId="43A360AA" w14:textId="2F2A5CA5" w:rsidR="0040233B" w:rsidRPr="001700F2" w:rsidRDefault="005F6616" w:rsidP="0040233B">
            <w:pPr>
              <w:pStyle w:val="Text"/>
            </w:pPr>
            <w:r>
              <w:t>Junior Engineer</w:t>
            </w:r>
            <w:r w:rsidR="00D20DA9" w:rsidRPr="001700F2">
              <w:t xml:space="preserve"> </w:t>
            </w:r>
            <w:r w:rsidR="0040233B" w:rsidRPr="00914100">
              <w:rPr>
                <w:color w:val="595959" w:themeColor="text1" w:themeTint="A6"/>
              </w:rPr>
              <w:t xml:space="preserve">• </w:t>
            </w:r>
            <w:r>
              <w:t>Design and Facility Planning - Manufacturing</w:t>
            </w:r>
            <w:r w:rsidR="00D20DA9" w:rsidRPr="001700F2">
              <w:t xml:space="preserve"> </w:t>
            </w:r>
            <w:r w:rsidR="0040233B" w:rsidRPr="00914100">
              <w:rPr>
                <w:color w:val="595959" w:themeColor="text1" w:themeTint="A6"/>
              </w:rPr>
              <w:t xml:space="preserve">• </w:t>
            </w:r>
            <w:r>
              <w:t>Maruti Suzuki India Limited</w:t>
            </w:r>
          </w:p>
          <w:p w14:paraId="6DC02BE0" w14:textId="77777777" w:rsidR="0040233B" w:rsidRPr="001700F2" w:rsidRDefault="0040233B" w:rsidP="0040233B">
            <w:pPr>
              <w:pStyle w:val="Text"/>
              <w:rPr>
                <w:sz w:val="21"/>
              </w:rPr>
            </w:pPr>
          </w:p>
          <w:p w14:paraId="00603394" w14:textId="77777777" w:rsidR="0040233B" w:rsidRPr="001700F2" w:rsidRDefault="001F319C" w:rsidP="00D20DA9">
            <w:pPr>
              <w:pStyle w:val="Text"/>
            </w:pPr>
            <w:sdt>
              <w:sdtPr>
                <w:id w:val="89676673"/>
                <w:placeholder>
                  <w:docPart w:val="9D3E099CC1474A7F9646F7599F14680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[This is the place for a brief summary of your key responsibilities and most stellar accomplishments.]</w:t>
                </w:r>
              </w:sdtContent>
            </w:sdt>
          </w:p>
        </w:tc>
      </w:tr>
      <w:tr w:rsidR="00CD50FD" w:rsidRPr="001700F2" w14:paraId="696B37C7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02A76094" w14:textId="77777777" w:rsidR="00CD50FD" w:rsidRPr="001700F2" w:rsidRDefault="001F319C" w:rsidP="00D20DA9">
            <w:pPr>
              <w:pStyle w:val="Heading2"/>
            </w:pPr>
            <w:sdt>
              <w:sdtPr>
                <w:id w:val="1066377136"/>
                <w:placeholder>
                  <w:docPart w:val="293A0832D4D5485A943275438B0D688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D26A79">
                  <w:t>KEY SKILLS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B6219F61757B4C2E8AA4DBD8C9BB2CFA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914100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6A30CEDD" w14:textId="7F29D766" w:rsidR="00CD50FD" w:rsidRPr="001700F2" w:rsidRDefault="007D5BE9" w:rsidP="00D20DA9">
            <w:pPr>
              <w:pStyle w:val="Heading1"/>
            </w:pPr>
            <w:r>
              <w:t>DELIVERED PROJECTS</w:t>
            </w:r>
            <w:r w:rsidR="00D20DA9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6D7CD7AF" w14:textId="77777777" w:rsidR="00CD50FD" w:rsidRPr="001700F2" w:rsidRDefault="00CD50FD"/>
        </w:tc>
      </w:tr>
      <w:tr w:rsidR="00CD50FD" w:rsidRPr="001700F2" w14:paraId="7F4B025C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5147BA03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47B7F46F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77291D03" w14:textId="77777777" w:rsidR="00CD50FD" w:rsidRPr="001700F2" w:rsidRDefault="00CD50FD"/>
        </w:tc>
      </w:tr>
      <w:tr w:rsidR="00CD50FD" w:rsidRPr="001700F2" w14:paraId="7B2BDACF" w14:textId="77777777" w:rsidTr="00CD50FD">
        <w:trPr>
          <w:trHeight w:val="1446"/>
        </w:trPr>
        <w:tc>
          <w:tcPr>
            <w:tcW w:w="3097" w:type="dxa"/>
            <w:shd w:val="clear" w:color="auto" w:fill="F2F2F2" w:themeFill="background1" w:themeFillShade="F2"/>
            <w:vAlign w:val="center"/>
          </w:tcPr>
          <w:p w14:paraId="2C89464B" w14:textId="77777777" w:rsidR="007D5BE9" w:rsidRDefault="007D5BE9" w:rsidP="00D20DA9">
            <w:pPr>
              <w:pStyle w:val="Text"/>
            </w:pPr>
            <w:r>
              <w:t xml:space="preserve">Project Planning </w:t>
            </w:r>
          </w:p>
          <w:p w14:paraId="38D9CB92" w14:textId="77777777" w:rsidR="007D5BE9" w:rsidRDefault="007D5BE9" w:rsidP="00D20DA9">
            <w:pPr>
              <w:pStyle w:val="Text"/>
            </w:pPr>
            <w:r>
              <w:t xml:space="preserve">Process Design </w:t>
            </w:r>
          </w:p>
          <w:p w14:paraId="6FDBEAAC" w14:textId="77777777" w:rsidR="007D5BE9" w:rsidRDefault="007D5BE9" w:rsidP="00D20DA9">
            <w:pPr>
              <w:pStyle w:val="Text"/>
            </w:pPr>
            <w:r>
              <w:t xml:space="preserve">Computer Aided Design and Simulation </w:t>
            </w:r>
          </w:p>
          <w:p w14:paraId="768A4C8E" w14:textId="77777777" w:rsidR="007D5BE9" w:rsidRDefault="007D5BE9" w:rsidP="00D20DA9">
            <w:pPr>
              <w:pStyle w:val="Text"/>
            </w:pPr>
            <w:r>
              <w:t>Vendor/Supplier Management</w:t>
            </w:r>
          </w:p>
          <w:p w14:paraId="434476B2" w14:textId="77777777" w:rsidR="007D5BE9" w:rsidRDefault="007D5BE9" w:rsidP="00D20DA9">
            <w:pPr>
              <w:pStyle w:val="Text"/>
            </w:pPr>
            <w:r>
              <w:t xml:space="preserve">Sourcing and Procurement Stakeholder Management Project Documentation Management </w:t>
            </w:r>
          </w:p>
          <w:p w14:paraId="59978FBA" w14:textId="47D7AFE1" w:rsidR="00CD50FD" w:rsidRPr="001700F2" w:rsidRDefault="007D5BE9" w:rsidP="00CD50FD">
            <w:pPr>
              <w:pStyle w:val="Text"/>
            </w:pPr>
            <w:r>
              <w:t>Creative Thinking -</w:t>
            </w:r>
          </w:p>
        </w:tc>
        <w:tc>
          <w:tcPr>
            <w:tcW w:w="6203" w:type="dxa"/>
            <w:gridSpan w:val="2"/>
            <w:vAlign w:val="center"/>
          </w:tcPr>
          <w:p w14:paraId="0BA87E60" w14:textId="77777777" w:rsidR="007D5BE9" w:rsidRDefault="007D5BE9" w:rsidP="007D5BE9">
            <w:pPr>
              <w:pStyle w:val="Text"/>
              <w:numPr>
                <w:ilvl w:val="0"/>
                <w:numId w:val="1"/>
              </w:numPr>
            </w:pPr>
            <w:r>
              <w:t xml:space="preserve">Die Design and Simulation for 4 high volume models </w:t>
            </w:r>
            <w:proofErr w:type="gramStart"/>
            <w:r>
              <w:t>( Prod</w:t>
            </w:r>
            <w:proofErr w:type="gramEnd"/>
            <w:r>
              <w:t xml:space="preserve"> volume -  _____/day )</w:t>
            </w:r>
          </w:p>
          <w:p w14:paraId="46AEEEB4" w14:textId="168FA965" w:rsidR="00C53067" w:rsidRDefault="007D5BE9" w:rsidP="007D5BE9">
            <w:pPr>
              <w:pStyle w:val="Text"/>
              <w:numPr>
                <w:ilvl w:val="0"/>
                <w:numId w:val="1"/>
              </w:numPr>
            </w:pPr>
            <w:r>
              <w:t xml:space="preserve">Failure Mode and Effect Analysis with Design </w:t>
            </w:r>
            <w:r w:rsidR="00C53067">
              <w:t xml:space="preserve">Countermeasures – </w:t>
            </w:r>
          </w:p>
          <w:p w14:paraId="438E0D99" w14:textId="77777777" w:rsidR="00CD50FD" w:rsidRDefault="007D5BE9" w:rsidP="007D5BE9">
            <w:pPr>
              <w:pStyle w:val="Text"/>
              <w:numPr>
                <w:ilvl w:val="0"/>
                <w:numId w:val="1"/>
              </w:numPr>
            </w:pPr>
            <w:r>
              <w:t xml:space="preserve"> </w:t>
            </w:r>
            <w:r w:rsidR="00C53067">
              <w:t>Cost Saving Project – Process Optimization to reduce downtime, energy consumption and one time cost saving of _____ Cr and re occurring cost saving of _____ Cr.</w:t>
            </w:r>
          </w:p>
          <w:p w14:paraId="1052A955" w14:textId="77777777" w:rsidR="00C53067" w:rsidRDefault="00C53067" w:rsidP="00C53067">
            <w:pPr>
              <w:pStyle w:val="Text"/>
              <w:numPr>
                <w:ilvl w:val="0"/>
                <w:numId w:val="1"/>
              </w:numPr>
            </w:pPr>
            <w:r>
              <w:t>Installation of 6 core shooter and 3 LPDC special purpose equipment.</w:t>
            </w:r>
          </w:p>
          <w:p w14:paraId="7AB48A55" w14:textId="7DF154C7" w:rsidR="00C53067" w:rsidRPr="00C53067" w:rsidRDefault="00C53067" w:rsidP="00C53067">
            <w:pPr>
              <w:pStyle w:val="Text"/>
              <w:numPr>
                <w:ilvl w:val="0"/>
                <w:numId w:val="1"/>
              </w:numPr>
            </w:pPr>
            <w:r>
              <w:t>Capacity Expansion and Facility Planning – Project Cost – 1000 Cr.</w:t>
            </w:r>
          </w:p>
        </w:tc>
      </w:tr>
      <w:tr w:rsidR="00CD50FD" w:rsidRPr="001700F2" w14:paraId="3615F81B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</w:tcPr>
          <w:p w14:paraId="5C7621D2" w14:textId="6931739E" w:rsidR="00CD50FD" w:rsidRPr="001700F2" w:rsidRDefault="00C53067">
            <w:r>
              <w:t xml:space="preserve">CERTIFICATIONS - </w:t>
            </w:r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3AFC6169" w14:textId="3960F4B7" w:rsidR="00CD50FD" w:rsidRPr="001700F2" w:rsidRDefault="00C53067" w:rsidP="00D20DA9">
            <w:pPr>
              <w:pStyle w:val="Heading1"/>
            </w:pPr>
            <w:r>
              <w:t>AWARDS</w:t>
            </w:r>
            <w:r w:rsidR="00D20DA9" w:rsidRPr="001700F2">
              <w:t xml:space="preserve"> </w:t>
            </w:r>
            <w:r>
              <w:t>AND RECOGNISIOTNS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7F31D71A" w14:textId="77777777" w:rsidR="00CD50FD" w:rsidRPr="001700F2" w:rsidRDefault="00CD50FD"/>
        </w:tc>
      </w:tr>
      <w:tr w:rsidR="00CD50FD" w:rsidRPr="001700F2" w14:paraId="29FA085C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</w:tcPr>
          <w:p w14:paraId="03DC00CC" w14:textId="77777777" w:rsidR="00CD50FD" w:rsidRPr="001700F2" w:rsidRDefault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2A17558C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5C39A19E" w14:textId="77777777" w:rsidR="00CD50FD" w:rsidRPr="001700F2" w:rsidRDefault="00CD50FD"/>
        </w:tc>
      </w:tr>
      <w:tr w:rsidR="00CD50FD" w:rsidRPr="001700F2" w14:paraId="415FED34" w14:textId="77777777" w:rsidTr="00CD50FD">
        <w:trPr>
          <w:trHeight w:val="1366"/>
        </w:trPr>
        <w:tc>
          <w:tcPr>
            <w:tcW w:w="3097" w:type="dxa"/>
            <w:shd w:val="clear" w:color="auto" w:fill="F2F2F2" w:themeFill="background1" w:themeFillShade="F2"/>
          </w:tcPr>
          <w:p w14:paraId="625D51AB" w14:textId="012E2DD8" w:rsidR="00C53067" w:rsidRPr="001F319C" w:rsidRDefault="00C53067" w:rsidP="001F319C">
            <w:pPr>
              <w:pStyle w:val="Text"/>
            </w:pPr>
            <w:r w:rsidRPr="001F319C">
              <w:t>Certified Internal Auditor of ISO 14001:2015</w:t>
            </w:r>
          </w:p>
          <w:p w14:paraId="5FF7D8A6" w14:textId="77777777" w:rsidR="001F319C" w:rsidRPr="001F319C" w:rsidRDefault="001F319C" w:rsidP="001F319C">
            <w:pPr>
              <w:pStyle w:val="Text"/>
            </w:pPr>
            <w:r w:rsidRPr="001F319C">
              <w:t xml:space="preserve">Certification course in Die casting technology &amp; Die design by ALUCAST &amp; NADCA </w:t>
            </w:r>
            <w:r w:rsidRPr="001F319C">
              <w:lastRenderedPageBreak/>
              <w:t>(International Associations of casting engineering)</w:t>
            </w:r>
          </w:p>
          <w:p w14:paraId="63A15BA8" w14:textId="77777777" w:rsidR="001F319C" w:rsidRPr="001F319C" w:rsidRDefault="001F319C" w:rsidP="001F319C">
            <w:pPr>
              <w:widowControl w:val="0"/>
              <w:tabs>
                <w:tab w:val="left" w:pos="90"/>
                <w:tab w:val="left" w:pos="360"/>
                <w:tab w:val="left" w:pos="1440"/>
                <w:tab w:val="left" w:pos="153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990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lang w:val="en-GB"/>
              </w:rPr>
            </w:pPr>
          </w:p>
          <w:p w14:paraId="781F82B7" w14:textId="77777777" w:rsidR="00CD50FD" w:rsidRPr="001700F2" w:rsidRDefault="00CD50FD"/>
        </w:tc>
        <w:tc>
          <w:tcPr>
            <w:tcW w:w="6203" w:type="dxa"/>
            <w:gridSpan w:val="2"/>
            <w:vAlign w:val="center"/>
          </w:tcPr>
          <w:sdt>
            <w:sdtPr>
              <w:id w:val="-1789040208"/>
              <w:placeholder>
                <w:docPart w:val="87D5B6926DEF41C2B3B5C6EC975BAF8C"/>
              </w:placeholder>
              <w:temporary/>
              <w:showingPlcHdr/>
              <w15:appearance w15:val="hidden"/>
              <w:text/>
            </w:sdtPr>
            <w:sdtEndPr/>
            <w:sdtContent>
              <w:p w14:paraId="6BE6A9C1" w14:textId="77777777" w:rsidR="00D20DA9" w:rsidRPr="001700F2" w:rsidRDefault="00D20DA9" w:rsidP="00D20DA9">
                <w:pPr>
                  <w:pStyle w:val="Text"/>
                </w:pPr>
                <w:r w:rsidRPr="001700F2">
                  <w:t>[Are you president of your fraternity, head of the condo board, or a team lead for your favorite charity?</w:t>
                </w:r>
              </w:p>
              <w:p w14:paraId="0B0B33F2" w14:textId="77777777" w:rsidR="00D20DA9" w:rsidRPr="001700F2" w:rsidRDefault="00D20DA9" w:rsidP="00D20DA9">
                <w:pPr>
                  <w:pStyle w:val="Text"/>
                </w:pPr>
                <w:r w:rsidRPr="001700F2">
                  <w:t>You’re a natural leader—tell it like it is!]</w:t>
                </w:r>
              </w:p>
            </w:sdtContent>
          </w:sdt>
          <w:p w14:paraId="47D494DE" w14:textId="77777777" w:rsidR="00CD50FD" w:rsidRPr="001700F2" w:rsidRDefault="00CD50FD" w:rsidP="00CD50FD">
            <w:pPr>
              <w:pStyle w:val="Text"/>
            </w:pPr>
          </w:p>
        </w:tc>
      </w:tr>
      <w:tr w:rsidR="00CD50FD" w:rsidRPr="001700F2" w14:paraId="66A61D09" w14:textId="77777777" w:rsidTr="00CD50FD">
        <w:trPr>
          <w:trHeight w:val="100"/>
        </w:trPr>
        <w:tc>
          <w:tcPr>
            <w:tcW w:w="3097" w:type="dxa"/>
          </w:tcPr>
          <w:p w14:paraId="181BB497" w14:textId="77777777" w:rsidR="00CD50FD" w:rsidRPr="001700F2" w:rsidRDefault="00CD50FD" w:rsidP="00CD50FD"/>
        </w:tc>
        <w:tc>
          <w:tcPr>
            <w:tcW w:w="6203" w:type="dxa"/>
            <w:gridSpan w:val="2"/>
          </w:tcPr>
          <w:p w14:paraId="79EBD061" w14:textId="77777777" w:rsidR="00CD50FD" w:rsidRPr="001700F2" w:rsidRDefault="00CD50FD" w:rsidP="00CD50FD"/>
        </w:tc>
      </w:tr>
      <w:tr w:rsidR="00CD50FD" w:rsidRPr="001700F2" w14:paraId="02403CF2" w14:textId="77777777" w:rsidTr="00CD50FD">
        <w:trPr>
          <w:trHeight w:val="14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14:paraId="0DB4CF98" w14:textId="77777777" w:rsidR="00CD50FD" w:rsidRPr="001700F2" w:rsidRDefault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6C8CAE37" w14:textId="77777777" w:rsidR="00CD50FD" w:rsidRPr="001700F2" w:rsidRDefault="001F319C" w:rsidP="00D20DA9">
            <w:pPr>
              <w:pStyle w:val="Heading1"/>
            </w:pPr>
            <w:sdt>
              <w:sdtPr>
                <w:id w:val="1294558939"/>
                <w:placeholder>
                  <w:docPart w:val="85914CD5775348E5A08F7FF78F0D903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REFERENCES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6C04766E" w14:textId="77777777" w:rsidR="00CD50FD" w:rsidRPr="001700F2" w:rsidRDefault="00CD50FD"/>
        </w:tc>
      </w:tr>
      <w:tr w:rsidR="00CD50FD" w:rsidRPr="001700F2" w14:paraId="131E5F74" w14:textId="77777777" w:rsidTr="00CD50FD">
        <w:trPr>
          <w:trHeight w:val="14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14:paraId="756EC170" w14:textId="77777777" w:rsidR="00CD50FD" w:rsidRPr="001700F2" w:rsidRDefault="00CD50FD"/>
        </w:tc>
        <w:tc>
          <w:tcPr>
            <w:tcW w:w="3108" w:type="dxa"/>
            <w:vMerge/>
            <w:shd w:val="clear" w:color="auto" w:fill="303848" w:themeFill="accent1"/>
          </w:tcPr>
          <w:p w14:paraId="34FFE85E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5882204F" w14:textId="77777777" w:rsidR="00CD50FD" w:rsidRPr="001700F2" w:rsidRDefault="00CD50FD"/>
        </w:tc>
      </w:tr>
      <w:tr w:rsidR="00CD50FD" w:rsidRPr="001700F2" w14:paraId="3BC9FB78" w14:textId="77777777" w:rsidTr="00D20DA9">
        <w:trPr>
          <w:trHeight w:val="622"/>
        </w:trPr>
        <w:tc>
          <w:tcPr>
            <w:tcW w:w="9300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14:paraId="0F409612" w14:textId="77777777" w:rsidR="00CD50FD" w:rsidRPr="001700F2" w:rsidRDefault="001F319C" w:rsidP="00D20DA9">
            <w:pPr>
              <w:pStyle w:val="Text"/>
            </w:pPr>
            <w:sdt>
              <w:sdtPr>
                <w:id w:val="-640341508"/>
                <w:placeholder>
                  <w:docPart w:val="25D1B283FEAA40D6A1469AB95861452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[Available upon request.]</w:t>
                </w:r>
              </w:sdtContent>
            </w:sdt>
          </w:p>
        </w:tc>
      </w:tr>
    </w:tbl>
    <w:p w14:paraId="4EC0F6A5" w14:textId="77777777" w:rsidR="00C55D85" w:rsidRPr="001700F2" w:rsidRDefault="00C55D85"/>
    <w:sectPr w:rsidR="00C55D85" w:rsidRPr="001700F2" w:rsidSect="00F316AD">
      <w:headerReference w:type="default" r:id="rId7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07CFC" w14:textId="77777777" w:rsidR="00052981" w:rsidRDefault="00052981" w:rsidP="00F316AD">
      <w:r>
        <w:separator/>
      </w:r>
    </w:p>
  </w:endnote>
  <w:endnote w:type="continuationSeparator" w:id="0">
    <w:p w14:paraId="6B654166" w14:textId="77777777" w:rsidR="00052981" w:rsidRDefault="00052981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Ovo">
    <w:altName w:val="Ov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2FFCA" w14:textId="77777777" w:rsidR="00052981" w:rsidRDefault="00052981" w:rsidP="00F316AD">
      <w:r>
        <w:separator/>
      </w:r>
    </w:p>
  </w:footnote>
  <w:footnote w:type="continuationSeparator" w:id="0">
    <w:p w14:paraId="280C6476" w14:textId="77777777" w:rsidR="00052981" w:rsidRDefault="00052981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7CF9F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51DC2D6" wp14:editId="51C86415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F027604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45E7"/>
    <w:multiLevelType w:val="hybridMultilevel"/>
    <w:tmpl w:val="1D222A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57849"/>
    <w:multiLevelType w:val="hybridMultilevel"/>
    <w:tmpl w:val="9B94EB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81"/>
    <w:rsid w:val="00052981"/>
    <w:rsid w:val="000C096D"/>
    <w:rsid w:val="001700F2"/>
    <w:rsid w:val="001871FF"/>
    <w:rsid w:val="001F319C"/>
    <w:rsid w:val="001F4150"/>
    <w:rsid w:val="0029715D"/>
    <w:rsid w:val="0040233B"/>
    <w:rsid w:val="00417663"/>
    <w:rsid w:val="004D0355"/>
    <w:rsid w:val="004E6224"/>
    <w:rsid w:val="005D2581"/>
    <w:rsid w:val="005F6616"/>
    <w:rsid w:val="00617740"/>
    <w:rsid w:val="006C60E6"/>
    <w:rsid w:val="007D5BE9"/>
    <w:rsid w:val="00802059"/>
    <w:rsid w:val="0089710E"/>
    <w:rsid w:val="00914100"/>
    <w:rsid w:val="00A74E15"/>
    <w:rsid w:val="00C53067"/>
    <w:rsid w:val="00C55D85"/>
    <w:rsid w:val="00C576D3"/>
    <w:rsid w:val="00CD50FD"/>
    <w:rsid w:val="00D20DA9"/>
    <w:rsid w:val="00D26A79"/>
    <w:rsid w:val="00DD5C35"/>
    <w:rsid w:val="00EA03EF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60A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914100"/>
    <w:rPr>
      <w:color w:val="67482C" w:themeColor="accent2" w:themeShade="80"/>
    </w:rPr>
  </w:style>
  <w:style w:type="paragraph" w:styleId="ListParagraph">
    <w:name w:val="List Paragraph"/>
    <w:basedOn w:val="Normal"/>
    <w:uiPriority w:val="34"/>
    <w:qFormat/>
    <w:rsid w:val="00C53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sandhu2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4F8BC427BC4105B42A9EE352CCF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C58EB-5A83-4FBE-A32E-6066D33DC523}"/>
      </w:docPartPr>
      <w:docPartBody>
        <w:p w:rsidR="00000000" w:rsidRDefault="003F60B7">
          <w:pPr>
            <w:pStyle w:val="D94F8BC427BC4105B42A9EE352CCFAB7"/>
          </w:pPr>
          <w:r w:rsidRPr="001700F2">
            <w:t>YOUR NAME</w:t>
          </w:r>
        </w:p>
      </w:docPartBody>
    </w:docPart>
    <w:docPart>
      <w:docPartPr>
        <w:name w:val="ADA2308BEA5D4A36ABD5C1F44F116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1D1F9-82C8-45FE-BC7F-2D4700947A3E}"/>
      </w:docPartPr>
      <w:docPartBody>
        <w:p w:rsidR="00000000" w:rsidRDefault="003F60B7">
          <w:pPr>
            <w:pStyle w:val="ADA2308BEA5D4A36ABD5C1F44F116A8F"/>
          </w:pPr>
          <w:r w:rsidRPr="001700F2">
            <w:t>SURNAME</w:t>
          </w:r>
        </w:p>
      </w:docPartBody>
    </w:docPart>
    <w:docPart>
      <w:docPartPr>
        <w:name w:val="78FF895FA2DB47558B92DA83B9ACC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21DB6-F59C-4FF9-872E-F4E35011BE1F}"/>
      </w:docPartPr>
      <w:docPartBody>
        <w:p w:rsidR="00000000" w:rsidRDefault="003F60B7">
          <w:pPr>
            <w:pStyle w:val="78FF895FA2DB47558B92DA83B9ACCEB5"/>
          </w:pPr>
          <w:r w:rsidRPr="001700F2">
            <w:t>ASSISTANT MANAGER</w:t>
          </w:r>
        </w:p>
      </w:docPartBody>
    </w:docPart>
    <w:docPart>
      <w:docPartPr>
        <w:name w:val="5886029E49D94E2FB2547139FC5DF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1C4A1-F57D-450D-A085-580B63C38513}"/>
      </w:docPartPr>
      <w:docPartBody>
        <w:p w:rsidR="00000000" w:rsidRDefault="003F60B7">
          <w:pPr>
            <w:pStyle w:val="5886029E49D94E2FB2547139FC5DFA03"/>
          </w:pPr>
          <w:r w:rsidRPr="001700F2">
            <w:t>[Address]</w:t>
          </w:r>
        </w:p>
      </w:docPartBody>
    </w:docPart>
    <w:docPart>
      <w:docPartPr>
        <w:name w:val="40EE073159F84E57812116D4F531C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E9B11-2F84-409D-A137-292AFB16B313}"/>
      </w:docPartPr>
      <w:docPartBody>
        <w:p w:rsidR="00000000" w:rsidRDefault="003F60B7">
          <w:pPr>
            <w:pStyle w:val="40EE073159F84E57812116D4F531C2E4"/>
          </w:pPr>
          <w:r w:rsidRPr="001700F2">
            <w:t>[Phone]</w:t>
          </w:r>
        </w:p>
      </w:docPartBody>
    </w:docPart>
    <w:docPart>
      <w:docPartPr>
        <w:name w:val="3656BBB879154D269FDDDDDE85000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66FC7-1DFF-4C95-AAF4-34D424DFF0BA}"/>
      </w:docPartPr>
      <w:docPartBody>
        <w:p w:rsidR="00000000" w:rsidRDefault="003F60B7">
          <w:pPr>
            <w:pStyle w:val="3656BBB879154D269FDDDDDE85000A5F"/>
          </w:pPr>
          <w:r w:rsidRPr="001700F2">
            <w:t>[Email]</w:t>
          </w:r>
        </w:p>
      </w:docPartBody>
    </w:docPart>
    <w:docPart>
      <w:docPartPr>
        <w:name w:val="70D55589015A40AAB8F4C23481E87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27A19-E4B6-4E5B-8CFE-EE77B8AC818B}"/>
      </w:docPartPr>
      <w:docPartBody>
        <w:p w:rsidR="00000000" w:rsidRDefault="003F60B7">
          <w:pPr>
            <w:pStyle w:val="70D55589015A40AAB8F4C23481E87AAC"/>
          </w:pPr>
          <w:r w:rsidRPr="001700F2">
            <w:t>OBJECTIVE</w:t>
          </w:r>
        </w:p>
      </w:docPartBody>
    </w:docPart>
    <w:docPart>
      <w:docPartPr>
        <w:name w:val="72E42A44EF1A4B31892900599E7F0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7E1CD-1687-40DD-AC30-08841C74BA89}"/>
      </w:docPartPr>
      <w:docPartBody>
        <w:p w:rsidR="00000000" w:rsidRDefault="003F60B7">
          <w:pPr>
            <w:pStyle w:val="72E42A44EF1A4B31892900599E7F0C2C"/>
          </w:pPr>
          <w:r w:rsidRPr="001700F2">
            <w:t>EDUCATION</w:t>
          </w:r>
        </w:p>
      </w:docPartBody>
    </w:docPart>
    <w:docPart>
      <w:docPartPr>
        <w:name w:val="7C160C884B49452691F7FEC1B1CAB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5035E-BDD6-4159-9DDF-92988B6CB68A}"/>
      </w:docPartPr>
      <w:docPartBody>
        <w:p w:rsidR="00000000" w:rsidRDefault="003F60B7">
          <w:pPr>
            <w:pStyle w:val="7C160C884B49452691F7FEC1B1CAB045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97DD83FDA1E345ABBD3B011726694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D65A5-2885-41FE-B78C-590CA5CB1EF0}"/>
      </w:docPartPr>
      <w:docPartBody>
        <w:p w:rsidR="00000000" w:rsidRDefault="003F60B7">
          <w:pPr>
            <w:pStyle w:val="97DD83FDA1E345ABBD3B011726694978"/>
          </w:pPr>
          <w:r w:rsidRPr="001700F2">
            <w:t>EXPERIENCE</w:t>
          </w:r>
        </w:p>
      </w:docPartBody>
    </w:docPart>
    <w:docPart>
      <w:docPartPr>
        <w:name w:val="9D3E099CC1474A7F9646F7599F146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7826B-E85C-4B5F-BD30-2F167B68EDD2}"/>
      </w:docPartPr>
      <w:docPartBody>
        <w:p w:rsidR="00000000" w:rsidRDefault="003F60B7">
          <w:pPr>
            <w:pStyle w:val="9D3E099CC1474A7F9646F7599F146801"/>
          </w:pPr>
          <w:r w:rsidRPr="001700F2">
            <w:t xml:space="preserve">[This is the place for a brief summary of your key responsibilities and most </w:t>
          </w:r>
          <w:r w:rsidRPr="001700F2">
            <w:t>stellar accomplishments.]</w:t>
          </w:r>
        </w:p>
      </w:docPartBody>
    </w:docPart>
    <w:docPart>
      <w:docPartPr>
        <w:name w:val="293A0832D4D5485A943275438B0D6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3B49E-B3FD-4022-8C27-25E1104FB6BB}"/>
      </w:docPartPr>
      <w:docPartBody>
        <w:p w:rsidR="00000000" w:rsidRDefault="003F60B7">
          <w:pPr>
            <w:pStyle w:val="293A0832D4D5485A943275438B0D6886"/>
          </w:pPr>
          <w:r w:rsidRPr="00D26A79">
            <w:t>KEY SKILLS</w:t>
          </w:r>
        </w:p>
      </w:docPartBody>
    </w:docPart>
    <w:docPart>
      <w:docPartPr>
        <w:name w:val="B6219F61757B4C2E8AA4DBD8C9BB2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966C6-CF40-421C-B155-F60757765BD1}"/>
      </w:docPartPr>
      <w:docPartBody>
        <w:p w:rsidR="00000000" w:rsidRDefault="003F60B7">
          <w:pPr>
            <w:pStyle w:val="B6219F61757B4C2E8AA4DBD8C9BB2CFA"/>
          </w:pPr>
          <w:r w:rsidRPr="00914100">
            <w:rPr>
              <w:rStyle w:val="Accent"/>
            </w:rPr>
            <w:t>—</w:t>
          </w:r>
        </w:p>
      </w:docPartBody>
    </w:docPart>
    <w:docPart>
      <w:docPartPr>
        <w:name w:val="87D5B6926DEF41C2B3B5C6EC975BA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474FC-FFAD-48AB-B48E-75743CE3144F}"/>
      </w:docPartPr>
      <w:docPartBody>
        <w:p w:rsidR="00CD299B" w:rsidRPr="001700F2" w:rsidRDefault="003F60B7" w:rsidP="00D20DA9">
          <w:pPr>
            <w:pStyle w:val="Text"/>
          </w:pPr>
          <w:r w:rsidRPr="001700F2">
            <w:t>[Are you president of your fraternity, head of the condo board, or a team lead for your favorite charity?</w:t>
          </w:r>
        </w:p>
        <w:p w:rsidR="00000000" w:rsidRDefault="003F60B7">
          <w:pPr>
            <w:pStyle w:val="87D5B6926DEF41C2B3B5C6EC975BAF8C"/>
          </w:pPr>
          <w:r w:rsidRPr="001700F2">
            <w:t>You’re a natural leader—tell it like it is!]</w:t>
          </w:r>
        </w:p>
      </w:docPartBody>
    </w:docPart>
    <w:docPart>
      <w:docPartPr>
        <w:name w:val="85914CD5775348E5A08F7FF78F0D9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F31E7-C7DB-48CB-B996-B6912C55B03E}"/>
      </w:docPartPr>
      <w:docPartBody>
        <w:p w:rsidR="00000000" w:rsidRDefault="003F60B7">
          <w:pPr>
            <w:pStyle w:val="85914CD5775348E5A08F7FF78F0D9038"/>
          </w:pPr>
          <w:r w:rsidRPr="001700F2">
            <w:t>REFERENCES</w:t>
          </w:r>
        </w:p>
      </w:docPartBody>
    </w:docPart>
    <w:docPart>
      <w:docPartPr>
        <w:name w:val="25D1B283FEAA40D6A1469AB958614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0418E-70DE-4AB3-AAC4-044227FB5747}"/>
      </w:docPartPr>
      <w:docPartBody>
        <w:p w:rsidR="00000000" w:rsidRDefault="003F60B7">
          <w:pPr>
            <w:pStyle w:val="25D1B283FEAA40D6A1469AB95861452D"/>
          </w:pPr>
          <w:r w:rsidRPr="001700F2">
            <w:t>[Available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Ovo">
    <w:altName w:val="Ov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B7"/>
    <w:rsid w:val="003F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4F8BC427BC4105B42A9EE352CCFAB7">
    <w:name w:val="D94F8BC427BC4105B42A9EE352CCFAB7"/>
  </w:style>
  <w:style w:type="paragraph" w:customStyle="1" w:styleId="ADA2308BEA5D4A36ABD5C1F44F116A8F">
    <w:name w:val="ADA2308BEA5D4A36ABD5C1F44F116A8F"/>
  </w:style>
  <w:style w:type="paragraph" w:customStyle="1" w:styleId="78FF895FA2DB47558B92DA83B9ACCEB5">
    <w:name w:val="78FF895FA2DB47558B92DA83B9ACCEB5"/>
  </w:style>
  <w:style w:type="paragraph" w:customStyle="1" w:styleId="5886029E49D94E2FB2547139FC5DFA03">
    <w:name w:val="5886029E49D94E2FB2547139FC5DFA03"/>
  </w:style>
  <w:style w:type="paragraph" w:customStyle="1" w:styleId="40EE073159F84E57812116D4F531C2E4">
    <w:name w:val="40EE073159F84E57812116D4F531C2E4"/>
  </w:style>
  <w:style w:type="paragraph" w:customStyle="1" w:styleId="3656BBB879154D269FDDDDDE85000A5F">
    <w:name w:val="3656BBB879154D269FDDDDDE85000A5F"/>
  </w:style>
  <w:style w:type="paragraph" w:customStyle="1" w:styleId="70D55589015A40AAB8F4C23481E87AAC">
    <w:name w:val="70D55589015A40AAB8F4C23481E87AAC"/>
  </w:style>
  <w:style w:type="paragraph" w:customStyle="1" w:styleId="509D28392E394D75B94713ECBDBFCBDB">
    <w:name w:val="509D28392E394D75B94713ECBDBFCBDB"/>
  </w:style>
  <w:style w:type="paragraph" w:customStyle="1" w:styleId="72E42A44EF1A4B31892900599E7F0C2C">
    <w:name w:val="72E42A44EF1A4B31892900599E7F0C2C"/>
  </w:style>
  <w:style w:type="character" w:customStyle="1" w:styleId="Accent">
    <w:name w:val="Accent"/>
    <w:basedOn w:val="DefaultParagraphFont"/>
    <w:uiPriority w:val="1"/>
    <w:qFormat/>
    <w:rPr>
      <w:color w:val="833C0B" w:themeColor="accent2" w:themeShade="80"/>
    </w:rPr>
  </w:style>
  <w:style w:type="paragraph" w:customStyle="1" w:styleId="7C160C884B49452691F7FEC1B1CAB045">
    <w:name w:val="7C160C884B49452691F7FEC1B1CAB045"/>
  </w:style>
  <w:style w:type="paragraph" w:customStyle="1" w:styleId="97DD83FDA1E345ABBD3B011726694978">
    <w:name w:val="97DD83FDA1E345ABBD3B011726694978"/>
  </w:style>
  <w:style w:type="paragraph" w:customStyle="1" w:styleId="Text">
    <w:name w:val="Text"/>
    <w:basedOn w:val="Normal"/>
    <w:next w:val="Normal"/>
    <w:uiPriority w:val="3"/>
    <w:qFormat/>
    <w:pPr>
      <w:spacing w:after="0" w:line="288" w:lineRule="auto"/>
    </w:pPr>
    <w:rPr>
      <w:rFonts w:eastAsiaTheme="minorHAnsi"/>
      <w:color w:val="404040" w:themeColor="text1" w:themeTint="BF"/>
      <w:sz w:val="20"/>
      <w:szCs w:val="24"/>
      <w:lang w:val="en-US" w:eastAsia="en-US"/>
    </w:rPr>
  </w:style>
  <w:style w:type="paragraph" w:customStyle="1" w:styleId="EDB0A89D73624418A05DCEE9A31ED441">
    <w:name w:val="EDB0A89D73624418A05DCEE9A31ED441"/>
  </w:style>
  <w:style w:type="paragraph" w:customStyle="1" w:styleId="35EA1EA40B1D40E981B2EA0F65CBBFE9">
    <w:name w:val="35EA1EA40B1D40E981B2EA0F65CBBFE9"/>
  </w:style>
  <w:style w:type="paragraph" w:customStyle="1" w:styleId="B6597BB86B0A49FE96D5F6EE23C267DD">
    <w:name w:val="B6597BB86B0A49FE96D5F6EE23C267DD"/>
  </w:style>
  <w:style w:type="paragraph" w:customStyle="1" w:styleId="5DDEAB1570D243CD83330776F74F6EE7">
    <w:name w:val="5DDEAB1570D243CD83330776F74F6EE7"/>
  </w:style>
  <w:style w:type="paragraph" w:customStyle="1" w:styleId="C421427BF6D9415DBAFD4C742966D688">
    <w:name w:val="C421427BF6D9415DBAFD4C742966D688"/>
  </w:style>
  <w:style w:type="paragraph" w:customStyle="1" w:styleId="6F641211177E42E9B6C02626C4FC6D16">
    <w:name w:val="6F641211177E42E9B6C02626C4FC6D16"/>
  </w:style>
  <w:style w:type="paragraph" w:customStyle="1" w:styleId="B311FCEC59154F00895D7466B5D73205">
    <w:name w:val="B311FCEC59154F00895D7466B5D73205"/>
  </w:style>
  <w:style w:type="paragraph" w:customStyle="1" w:styleId="1F9C3EB1A9304AABA9FF946E95CD38CD">
    <w:name w:val="1F9C3EB1A9304AABA9FF946E95CD38CD"/>
  </w:style>
  <w:style w:type="paragraph" w:customStyle="1" w:styleId="4B5943238A9B4F7DABBAE42536A860D8">
    <w:name w:val="4B5943238A9B4F7DABBAE42536A860D8"/>
  </w:style>
  <w:style w:type="paragraph" w:customStyle="1" w:styleId="4B5346EC707742FFAEE526A91E8A09A1">
    <w:name w:val="4B5346EC707742FFAEE526A91E8A09A1"/>
  </w:style>
  <w:style w:type="paragraph" w:customStyle="1" w:styleId="6071EBC8E4D440AABA56C70C43B4F8F5">
    <w:name w:val="6071EBC8E4D440AABA56C70C43B4F8F5"/>
  </w:style>
  <w:style w:type="paragraph" w:customStyle="1" w:styleId="FD2D776327E14BD7B967D50DCFD1B3CC">
    <w:name w:val="FD2D776327E14BD7B967D50DCFD1B3CC"/>
  </w:style>
  <w:style w:type="paragraph" w:customStyle="1" w:styleId="CD131E737A6C4E12834B2E8C1B5258AA">
    <w:name w:val="CD131E737A6C4E12834B2E8C1B5258AA"/>
  </w:style>
  <w:style w:type="paragraph" w:customStyle="1" w:styleId="9D3E099CC1474A7F9646F7599F146801">
    <w:name w:val="9D3E099CC1474A7F9646F7599F146801"/>
  </w:style>
  <w:style w:type="paragraph" w:customStyle="1" w:styleId="293A0832D4D5485A943275438B0D6886">
    <w:name w:val="293A0832D4D5485A943275438B0D6886"/>
  </w:style>
  <w:style w:type="paragraph" w:customStyle="1" w:styleId="B6219F61757B4C2E8AA4DBD8C9BB2CFA">
    <w:name w:val="B6219F61757B4C2E8AA4DBD8C9BB2CFA"/>
  </w:style>
  <w:style w:type="paragraph" w:customStyle="1" w:styleId="D787CDA5A6D942049A241B62D7406DE3">
    <w:name w:val="D787CDA5A6D942049A241B62D7406DE3"/>
  </w:style>
  <w:style w:type="paragraph" w:customStyle="1" w:styleId="0191374B12314AE29DC81F06DD30696A">
    <w:name w:val="0191374B12314AE29DC81F06DD30696A"/>
  </w:style>
  <w:style w:type="paragraph" w:customStyle="1" w:styleId="1C7006B785A04D94B4B1AE80956190A7">
    <w:name w:val="1C7006B785A04D94B4B1AE80956190A7"/>
  </w:style>
  <w:style w:type="paragraph" w:customStyle="1" w:styleId="06D0642F53C4493CA53A14C7BA3A216B">
    <w:name w:val="06D0642F53C4493CA53A14C7BA3A216B"/>
  </w:style>
  <w:style w:type="paragraph" w:customStyle="1" w:styleId="87D5B6926DEF41C2B3B5C6EC975BAF8C">
    <w:name w:val="87D5B6926DEF41C2B3B5C6EC975BAF8C"/>
  </w:style>
  <w:style w:type="paragraph" w:customStyle="1" w:styleId="85914CD5775348E5A08F7FF78F0D9038">
    <w:name w:val="85914CD5775348E5A08F7FF78F0D9038"/>
  </w:style>
  <w:style w:type="paragraph" w:customStyle="1" w:styleId="25D1B283FEAA40D6A1469AB95861452D">
    <w:name w:val="25D1B283FEAA40D6A1469AB95861452D"/>
  </w:style>
  <w:style w:type="paragraph" w:customStyle="1" w:styleId="4AB528F5A8254F8CBD5FF66828673368">
    <w:name w:val="4AB528F5A8254F8CBD5FF66828673368"/>
    <w:rsid w:val="003F60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2022-05-06T15:02:00Z</dcterms:created>
  <dcterms:modified xsi:type="dcterms:W3CDTF">2022-05-06T15:25:00Z</dcterms:modified>
</cp:coreProperties>
</file>